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B53" w:rsidRPr="007D3238" w:rsidRDefault="00952B53" w:rsidP="00952B53">
      <w:pPr>
        <w:rPr>
          <w:rFonts w:ascii="Segoe UI Light" w:hAnsi="Segoe UI Light" w:cs="Segoe UI Light"/>
        </w:rPr>
      </w:pPr>
    </w:p>
    <w:sdt>
      <w:sdtPr>
        <w:rPr>
          <w:rFonts w:ascii="Segoe UI Light" w:hAnsi="Segoe UI Light" w:cs="Segoe UI Light"/>
          <w:b w:val="0"/>
          <w:color w:val="9B2D1F" w:themeColor="accent2"/>
          <w:sz w:val="36"/>
          <w:lang w:val="es-ES"/>
        </w:rPr>
        <w:id w:val="26081749"/>
        <w:placeholder>
          <w:docPart w:val="6096690C81E14919AC16C1CDD6A640B7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 w:rsidR="007D3238" w:rsidRPr="00261EF6" w:rsidRDefault="00D165D4" w:rsidP="008B70C8">
          <w:pPr>
            <w:pStyle w:val="Nombre"/>
            <w:spacing w:line="240" w:lineRule="auto"/>
            <w:rPr>
              <w:rFonts w:ascii="Segoe UI Light" w:hAnsi="Segoe UI Light" w:cs="Segoe UI Light"/>
              <w:b w:val="0"/>
              <w:color w:val="9B2D1F" w:themeColor="accent2"/>
              <w:sz w:val="36"/>
              <w:lang w:val="es-ES"/>
            </w:rPr>
          </w:pPr>
          <w:r>
            <w:rPr>
              <w:rFonts w:ascii="Segoe UI Light" w:hAnsi="Segoe UI Light" w:cs="Segoe UI Light"/>
              <w:b w:val="0"/>
              <w:color w:val="9B2D1F" w:themeColor="accent2"/>
              <w:sz w:val="36"/>
            </w:rPr>
            <w:t>Isaura Lisseth Rizo Ríos</w:t>
          </w:r>
        </w:p>
      </w:sdtContent>
    </w:sdt>
    <w:p w:rsidR="007D3238" w:rsidRPr="004E2C0F" w:rsidRDefault="00587D6F" w:rsidP="008B70C8">
      <w:pPr>
        <w:pStyle w:val="Sinespaciado"/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</w:pPr>
      <w:r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 xml:space="preserve">Celular: </w:t>
      </w:r>
      <w:r w:rsidR="007D3238" w:rsidRPr="004E2C0F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>33 1255 6225</w:t>
      </w:r>
    </w:p>
    <w:p w:rsidR="007D3238" w:rsidRPr="004E2C0F" w:rsidRDefault="007D3238" w:rsidP="008B70C8">
      <w:pPr>
        <w:pStyle w:val="Sinespaciado"/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</w:pPr>
      <w:r w:rsidRPr="004E2C0F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>Fecha de nacimiento: 30/04/1997</w:t>
      </w:r>
    </w:p>
    <w:p w:rsidR="007D3238" w:rsidRPr="004E2C0F" w:rsidRDefault="007D3238" w:rsidP="008B70C8">
      <w:pPr>
        <w:pStyle w:val="Sinespaciado"/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</w:pPr>
      <w:r w:rsidRPr="004E2C0F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 xml:space="preserve">Email: </w:t>
      </w:r>
      <w:hyperlink r:id="rId10" w:history="1">
        <w:r w:rsidRPr="004E2C0F">
          <w:rPr>
            <w:rFonts w:ascii="Segoe UI Light" w:eastAsia="Franklin Gothic Medium" w:hAnsi="Segoe UI Light" w:cs="Segoe UI Light"/>
            <w:color w:val="595959" w:themeColor="text1" w:themeTint="A6"/>
            <w:sz w:val="24"/>
            <w:szCs w:val="24"/>
          </w:rPr>
          <w:t>ysa.rizo@gmail.com</w:t>
        </w:r>
      </w:hyperlink>
    </w:p>
    <w:p w:rsidR="00F71720" w:rsidRPr="00261EF6" w:rsidRDefault="00952B53" w:rsidP="00D01C8A">
      <w:pPr>
        <w:pStyle w:val="Seccin"/>
        <w:rPr>
          <w:rFonts w:ascii="Segoe UI Light" w:hAnsi="Segoe UI Light" w:cs="Segoe UI Light"/>
          <w:b w:val="0"/>
          <w:lang w:val="es-ES"/>
        </w:rPr>
      </w:pPr>
      <w:r w:rsidRPr="00261EF6">
        <w:rPr>
          <w:rFonts w:ascii="Segoe UI Light" w:hAnsi="Segoe UI Light" w:cs="Segoe UI Light"/>
          <w:b w:val="0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0D5B701A" wp14:editId="07E8415B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12000" cy="241935"/>
                <wp:effectExtent l="0" t="0" r="0" b="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00" cy="2419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8800" w:type="dxa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A240A0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A240A0" w:rsidRDefault="00A240A0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A240A0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A240A0" w:rsidRDefault="00A240A0">
                                  <w:pPr>
                                    <w:pStyle w:val="Sinespaciad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A240A0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A240A0" w:rsidRDefault="00A240A0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240A0" w:rsidRDefault="00A240A0" w:rsidP="00952B53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5B701A" id="Rectángulo 2" o:spid="_x0000_s1026" style="position:absolute;margin-left:0;margin-top:0;width:560pt;height:19.05pt;z-index:25166080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" o:allowincell="f" filled="f" stroked="f">
                <v:textbox style="mso-fit-shape-to-text:t" inset="0,0,0,0">
                  <w:txbxContent>
                    <w:tbl>
                      <w:tblPr>
                        <w:tblW w:w="28800" w:type="dxa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A240A0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A240A0" w:rsidRDefault="00A240A0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A240A0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A240A0" w:rsidRDefault="00A240A0">
                            <w:pPr>
                              <w:pStyle w:val="Sinespaciad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A240A0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A240A0" w:rsidRDefault="00A240A0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A240A0" w:rsidRDefault="00A240A0" w:rsidP="00952B53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261EF6">
        <w:rPr>
          <w:rFonts w:ascii="Segoe UI Light" w:hAnsi="Segoe UI Light" w:cs="Segoe UI Light"/>
          <w:b w:val="0"/>
          <w:lang w:val="es-ES"/>
        </w:rPr>
        <w:t>Formación académica</w:t>
      </w:r>
    </w:p>
    <w:p w:rsidR="00806891" w:rsidRDefault="00D01C8A" w:rsidP="009B1C8C">
      <w:pPr>
        <w:pStyle w:val="Prrafodelista"/>
        <w:numPr>
          <w:ilvl w:val="0"/>
          <w:numId w:val="26"/>
        </w:numPr>
        <w:jc w:val="both"/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</w:pPr>
      <w:r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 xml:space="preserve">Licenciatura en </w:t>
      </w:r>
      <w:r w:rsidR="00F71720" w:rsidRPr="00D01C8A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 xml:space="preserve"> Tecn</w:t>
      </w:r>
      <w:r w:rsidR="0051552E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>ologías de la información |</w:t>
      </w:r>
      <w:r w:rsidR="002E4457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 xml:space="preserve"> </w:t>
      </w:r>
      <w:r w:rsidR="00806891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 xml:space="preserve">U de G </w:t>
      </w:r>
      <w:r w:rsidR="0051552E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>|</w:t>
      </w:r>
    </w:p>
    <w:p w:rsidR="00F71720" w:rsidRDefault="00A238B6" w:rsidP="009B1C8C">
      <w:pPr>
        <w:pStyle w:val="Prrafodelista"/>
        <w:ind w:left="839"/>
        <w:jc w:val="both"/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</w:pPr>
      <w:r w:rsidRPr="00D01C8A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>Enero 2016 -</w:t>
      </w:r>
      <w:r w:rsidR="0051552E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 xml:space="preserve"> en curso</w:t>
      </w:r>
      <w:r w:rsidR="002E4457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>.</w:t>
      </w:r>
    </w:p>
    <w:p w:rsidR="0051552E" w:rsidRDefault="00D01C8A" w:rsidP="009B1C8C">
      <w:pPr>
        <w:pStyle w:val="Prrafodelista"/>
        <w:numPr>
          <w:ilvl w:val="0"/>
          <w:numId w:val="26"/>
        </w:numPr>
        <w:jc w:val="both"/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</w:pPr>
      <w:r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 xml:space="preserve">Técnico-bachiller </w:t>
      </w:r>
      <w:r w:rsidR="0051552E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>en Asistente Administrativo |</w:t>
      </w:r>
      <w:r w:rsidR="00806891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 xml:space="preserve"> </w:t>
      </w:r>
      <w:r w:rsidR="008B70C8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>Conalep Guadalajara 2</w:t>
      </w:r>
      <w:r w:rsidR="0051552E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 xml:space="preserve"> | </w:t>
      </w:r>
    </w:p>
    <w:p w:rsidR="0019269B" w:rsidRDefault="0051552E" w:rsidP="0019269B">
      <w:pPr>
        <w:pStyle w:val="Prrafodelista"/>
        <w:ind w:left="839"/>
        <w:jc w:val="both"/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</w:pPr>
      <w:r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>2012-2015 | Certificado y título</w:t>
      </w:r>
      <w:r w:rsidR="009B1C8C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 xml:space="preserve"> de </w:t>
      </w:r>
      <w:r w:rsidR="0032655B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>técnico</w:t>
      </w:r>
      <w:r w:rsidR="00806891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>.</w:t>
      </w:r>
    </w:p>
    <w:p w:rsidR="008B70C8" w:rsidRPr="004E2C0F" w:rsidRDefault="008B70C8" w:rsidP="008B70C8">
      <w:pPr>
        <w:pStyle w:val="Prrafodelista"/>
        <w:numPr>
          <w:ilvl w:val="0"/>
          <w:numId w:val="26"/>
        </w:numPr>
        <w:jc w:val="both"/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</w:pPr>
      <w:r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>Inglés intermedio  B1  | Instituto Cultural Norteamericano | 2012-2013.</w:t>
      </w:r>
    </w:p>
    <w:p w:rsidR="0032655B" w:rsidRPr="00261EF6" w:rsidRDefault="0032655B" w:rsidP="0032655B">
      <w:pPr>
        <w:pStyle w:val="Seccin"/>
        <w:rPr>
          <w:rFonts w:ascii="Segoe UI Light" w:hAnsi="Segoe UI Light" w:cs="Segoe UI Light"/>
          <w:b w:val="0"/>
          <w:lang w:val="es-ES"/>
        </w:rPr>
      </w:pPr>
      <w:r w:rsidRPr="00261EF6">
        <w:rPr>
          <w:rFonts w:ascii="Segoe UI Light" w:hAnsi="Segoe UI Light" w:cs="Segoe UI Light"/>
          <w:b w:val="0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566AFAC" wp14:editId="7F6E3DCF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12000" cy="241935"/>
                <wp:effectExtent l="0" t="0" r="0" b="0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00" cy="2419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8800" w:type="dxa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A240A0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A240A0" w:rsidRDefault="00A240A0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A240A0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A240A0" w:rsidRDefault="00A240A0">
                                  <w:pPr>
                                    <w:pStyle w:val="Sinespaciad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A240A0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A240A0" w:rsidRDefault="00A240A0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240A0" w:rsidRDefault="00A240A0" w:rsidP="0032655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6AFAC" id="Rectángulo 6" o:spid="_x0000_s1027" style="position:absolute;margin-left:0;margin-top:0;width:560pt;height:19.05pt;z-index:251655168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" o:allowincell="f" filled="f" stroked="f">
                <v:textbox style="mso-fit-shape-to-text:t" inset="0,0,0,0">
                  <w:txbxContent>
                    <w:tbl>
                      <w:tblPr>
                        <w:tblW w:w="28800" w:type="dxa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A240A0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A240A0" w:rsidRDefault="00A240A0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A240A0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A240A0" w:rsidRDefault="00A240A0">
                            <w:pPr>
                              <w:pStyle w:val="Sinespaciad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A240A0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A240A0" w:rsidRDefault="00A240A0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A240A0" w:rsidRDefault="00A240A0" w:rsidP="0032655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261EF6">
        <w:rPr>
          <w:rFonts w:ascii="Segoe UI Light" w:hAnsi="Segoe UI Light" w:cs="Segoe UI Light"/>
          <w:b w:val="0"/>
          <w:lang w:val="es-ES"/>
        </w:rPr>
        <w:t>Conocimientos</w:t>
      </w:r>
    </w:p>
    <w:p w:rsidR="007D3238" w:rsidRDefault="007D3238" w:rsidP="007D3238">
      <w:pPr>
        <w:pStyle w:val="Prrafodelista"/>
        <w:numPr>
          <w:ilvl w:val="0"/>
          <w:numId w:val="26"/>
        </w:numPr>
        <w:jc w:val="both"/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</w:pPr>
      <w:r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 xml:space="preserve">Paquetería office | </w:t>
      </w:r>
      <w:r w:rsidRPr="002E4457">
        <w:rPr>
          <w:rFonts w:ascii="Segoe UI Light" w:eastAsia="Franklin Gothic Medium" w:hAnsi="Segoe UI Light" w:cs="Segoe UI Light"/>
          <w:b/>
          <w:color w:val="595959" w:themeColor="text1" w:themeTint="A6"/>
          <w:sz w:val="24"/>
          <w:szCs w:val="24"/>
        </w:rPr>
        <w:t>Avanzado.</w:t>
      </w:r>
    </w:p>
    <w:p w:rsidR="007D3238" w:rsidRDefault="008B70C8" w:rsidP="007D3238">
      <w:pPr>
        <w:pStyle w:val="Prrafodelista"/>
        <w:numPr>
          <w:ilvl w:val="0"/>
          <w:numId w:val="26"/>
        </w:numPr>
        <w:jc w:val="both"/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</w:pPr>
      <w:r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 xml:space="preserve">Bases de datos: Access, </w:t>
      </w:r>
      <w:proofErr w:type="spellStart"/>
      <w:r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>MySQL</w:t>
      </w:r>
      <w:proofErr w:type="spellEnd"/>
      <w:r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>.</w:t>
      </w:r>
    </w:p>
    <w:p w:rsidR="008B70C8" w:rsidRDefault="008B70C8" w:rsidP="007D3238">
      <w:pPr>
        <w:pStyle w:val="Prrafodelista"/>
        <w:numPr>
          <w:ilvl w:val="0"/>
          <w:numId w:val="26"/>
        </w:numPr>
        <w:jc w:val="both"/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</w:pPr>
      <w:r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>Programación:</w:t>
      </w:r>
      <w:r w:rsidR="00D45DC5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 xml:space="preserve"> C, C++</w:t>
      </w:r>
      <w:r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 xml:space="preserve"> y Java.</w:t>
      </w:r>
    </w:p>
    <w:p w:rsidR="002E4457" w:rsidRDefault="008B70C8" w:rsidP="00A240A0">
      <w:pPr>
        <w:pStyle w:val="Prrafodelista"/>
        <w:numPr>
          <w:ilvl w:val="0"/>
          <w:numId w:val="26"/>
        </w:numPr>
        <w:jc w:val="both"/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</w:pPr>
      <w:r w:rsidRPr="002E4457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>Diseño web</w:t>
      </w:r>
      <w:r w:rsidR="002E4457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 xml:space="preserve"> (</w:t>
      </w:r>
      <w:proofErr w:type="spellStart"/>
      <w:r w:rsidR="002E4457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>responsive</w:t>
      </w:r>
      <w:proofErr w:type="spellEnd"/>
      <w:r w:rsidR="002E4457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>)</w:t>
      </w:r>
      <w:r w:rsidRPr="002E4457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 xml:space="preserve">: </w:t>
      </w:r>
      <w:r w:rsidR="007D3238" w:rsidRPr="002E4457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>HTML5, CSS3</w:t>
      </w:r>
      <w:r w:rsidRPr="002E4457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>,</w:t>
      </w:r>
      <w:r w:rsidR="002E4457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 xml:space="preserve"> JavaScript| </w:t>
      </w:r>
      <w:r w:rsidR="002E4457" w:rsidRPr="002E4457">
        <w:rPr>
          <w:rFonts w:ascii="Segoe UI Light" w:eastAsia="Franklin Gothic Medium" w:hAnsi="Segoe UI Light" w:cs="Segoe UI Light"/>
          <w:b/>
          <w:color w:val="595959" w:themeColor="text1" w:themeTint="A6"/>
          <w:sz w:val="24"/>
          <w:szCs w:val="24"/>
        </w:rPr>
        <w:t>Avanzado.</w:t>
      </w:r>
    </w:p>
    <w:p w:rsidR="002E4457" w:rsidRDefault="002E4457" w:rsidP="00A240A0">
      <w:pPr>
        <w:pStyle w:val="Prrafodelista"/>
        <w:numPr>
          <w:ilvl w:val="0"/>
          <w:numId w:val="26"/>
        </w:numPr>
        <w:jc w:val="both"/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</w:pPr>
      <w:r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>Photoshop</w:t>
      </w:r>
      <w:proofErr w:type="gramStart"/>
      <w:r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>,Illustrator</w:t>
      </w:r>
      <w:proofErr w:type="gramEnd"/>
      <w:r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>.</w:t>
      </w:r>
    </w:p>
    <w:p w:rsidR="008B70C8" w:rsidRPr="002E4457" w:rsidRDefault="00607CC0" w:rsidP="00A240A0">
      <w:pPr>
        <w:pStyle w:val="Prrafodelista"/>
        <w:numPr>
          <w:ilvl w:val="0"/>
          <w:numId w:val="26"/>
        </w:numPr>
        <w:jc w:val="both"/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</w:pPr>
      <w:r w:rsidRPr="002E4457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>Sistemas Operativos: Windows 7</w:t>
      </w:r>
      <w:proofErr w:type="gramStart"/>
      <w:r w:rsidRPr="002E4457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>,8,10</w:t>
      </w:r>
      <w:proofErr w:type="gramEnd"/>
      <w:r w:rsidRPr="002E4457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 xml:space="preserve"> </w:t>
      </w:r>
      <w:r w:rsidR="008B70C8" w:rsidRPr="002E4457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 xml:space="preserve">| </w:t>
      </w:r>
      <w:r w:rsidR="008B70C8" w:rsidRPr="005E7749">
        <w:rPr>
          <w:rFonts w:ascii="Segoe UI Light" w:eastAsia="Franklin Gothic Medium" w:hAnsi="Segoe UI Light" w:cs="Segoe UI Light"/>
          <w:b/>
          <w:color w:val="595959" w:themeColor="text1" w:themeTint="A6"/>
          <w:sz w:val="24"/>
          <w:szCs w:val="24"/>
        </w:rPr>
        <w:t>Avanzado</w:t>
      </w:r>
      <w:r w:rsidR="00A240A0">
        <w:rPr>
          <w:rFonts w:ascii="Segoe UI Light" w:eastAsia="Franklin Gothic Medium" w:hAnsi="Segoe UI Light" w:cs="Segoe UI Light"/>
          <w:b/>
          <w:color w:val="595959" w:themeColor="text1" w:themeTint="A6"/>
          <w:sz w:val="24"/>
          <w:szCs w:val="24"/>
        </w:rPr>
        <w:t>.</w:t>
      </w:r>
      <w:bookmarkStart w:id="0" w:name="_GoBack"/>
      <w:bookmarkEnd w:id="0"/>
    </w:p>
    <w:p w:rsidR="00607CC0" w:rsidRDefault="00607CC0" w:rsidP="007D3238">
      <w:pPr>
        <w:pStyle w:val="Prrafodelista"/>
        <w:numPr>
          <w:ilvl w:val="0"/>
          <w:numId w:val="26"/>
        </w:numPr>
        <w:jc w:val="both"/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</w:pPr>
      <w:r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>Linux</w:t>
      </w:r>
      <w:r w:rsidR="008B70C8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 xml:space="preserve">: (Ubuntu, </w:t>
      </w:r>
      <w:proofErr w:type="spellStart"/>
      <w:r w:rsidR="008B70C8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>linux</w:t>
      </w:r>
      <w:proofErr w:type="spellEnd"/>
      <w:r w:rsidR="008B70C8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 xml:space="preserve"> </w:t>
      </w:r>
      <w:proofErr w:type="spellStart"/>
      <w:r w:rsidR="008B70C8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>mint</w:t>
      </w:r>
      <w:proofErr w:type="spellEnd"/>
      <w:r w:rsidR="008B70C8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>).</w:t>
      </w:r>
    </w:p>
    <w:p w:rsidR="00607CC0" w:rsidRDefault="00607CC0" w:rsidP="007D3238">
      <w:pPr>
        <w:pStyle w:val="Prrafodelista"/>
        <w:numPr>
          <w:ilvl w:val="0"/>
          <w:numId w:val="26"/>
        </w:numPr>
        <w:jc w:val="both"/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</w:pPr>
      <w:r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>Mantenimiento lógico de equipos de cómputo.</w:t>
      </w:r>
    </w:p>
    <w:p w:rsidR="008B70C8" w:rsidRPr="002E4457" w:rsidRDefault="00E31FF0" w:rsidP="002E4457">
      <w:pPr>
        <w:pStyle w:val="Prrafodelista"/>
        <w:numPr>
          <w:ilvl w:val="0"/>
          <w:numId w:val="26"/>
        </w:numPr>
        <w:jc w:val="both"/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</w:pPr>
      <w:r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 xml:space="preserve">Instalación de </w:t>
      </w:r>
      <w:r w:rsidR="008B70C8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 xml:space="preserve"> sistemas operativos y software.</w:t>
      </w:r>
    </w:p>
    <w:p w:rsidR="009B1C8C" w:rsidRPr="00261EF6" w:rsidRDefault="00952B53" w:rsidP="00261EF6">
      <w:pPr>
        <w:pStyle w:val="Seccin"/>
        <w:jc w:val="both"/>
        <w:rPr>
          <w:rFonts w:ascii="Segoe UI Light" w:hAnsi="Segoe UI Light" w:cs="Segoe UI Light"/>
          <w:b w:val="0"/>
          <w:lang w:val="es-ES"/>
        </w:rPr>
      </w:pPr>
      <w:r w:rsidRPr="00261EF6">
        <w:rPr>
          <w:rFonts w:ascii="Segoe UI Light" w:hAnsi="Segoe UI Light" w:cs="Segoe UI Light"/>
          <w:b w:val="0"/>
          <w:lang w:val="es-ES"/>
        </w:rPr>
        <w:t>Experiencia</w:t>
      </w:r>
      <w:r w:rsidR="00806891" w:rsidRPr="00261EF6">
        <w:rPr>
          <w:rFonts w:ascii="Segoe UI Light" w:hAnsi="Segoe UI Light" w:cs="Segoe UI Light"/>
          <w:b w:val="0"/>
          <w:lang w:val="es-ES"/>
        </w:rPr>
        <w:t xml:space="preserve"> laboral</w:t>
      </w:r>
    </w:p>
    <w:p w:rsidR="0032655B" w:rsidRPr="0032655B" w:rsidRDefault="0032655B" w:rsidP="0032655B">
      <w:pPr>
        <w:pStyle w:val="Prrafodelista"/>
        <w:numPr>
          <w:ilvl w:val="0"/>
          <w:numId w:val="31"/>
        </w:numPr>
        <w:jc w:val="both"/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</w:pPr>
      <w:r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>AT&amp;T | soporte técnico vía telefónica |</w:t>
      </w:r>
      <w:r w:rsidR="00261EF6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 xml:space="preserve"> </w:t>
      </w:r>
      <w:r w:rsidR="00261EF6" w:rsidRPr="00261EF6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  <w:u w:val="single"/>
        </w:rPr>
        <w:t>(</w:t>
      </w:r>
      <w:r w:rsidRPr="00261EF6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  <w:u w:val="single"/>
        </w:rPr>
        <w:t>temporada vacacional)</w:t>
      </w:r>
      <w:r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 xml:space="preserve"> Junio 2016-Septiembre 2016 | Actividades: Atender llamadas de clientes con problemas en su </w:t>
      </w:r>
      <w:r w:rsidR="00261EF6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>celular</w:t>
      </w:r>
      <w:r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 xml:space="preserve"> como falta de internet, no señal, etc. </w:t>
      </w:r>
    </w:p>
    <w:p w:rsidR="0032655B" w:rsidRPr="00D01C8A" w:rsidRDefault="0032655B" w:rsidP="0032655B">
      <w:pPr>
        <w:pStyle w:val="Prrafodelista"/>
        <w:numPr>
          <w:ilvl w:val="0"/>
          <w:numId w:val="31"/>
        </w:numPr>
        <w:jc w:val="both"/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</w:pPr>
      <w:r w:rsidRPr="00D01C8A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>Actuad TI</w:t>
      </w:r>
      <w:r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 xml:space="preserve"> (distribuidor de software administrativo) | Prácticas profesionales</w:t>
      </w:r>
      <w:r w:rsidR="002E4457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 xml:space="preserve"> de bachillerato </w:t>
      </w:r>
      <w:proofErr w:type="spellStart"/>
      <w:r w:rsidR="002E4457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>tecnico</w:t>
      </w:r>
      <w:proofErr w:type="spellEnd"/>
      <w:r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>.</w:t>
      </w:r>
    </w:p>
    <w:p w:rsidR="0032655B" w:rsidRPr="0032655B" w:rsidRDefault="0032655B" w:rsidP="0032655B">
      <w:pPr>
        <w:pStyle w:val="Prrafodelista"/>
        <w:jc w:val="both"/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</w:pPr>
      <w:r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>Enero 2015-</w:t>
      </w:r>
      <w:r w:rsidRPr="00D01C8A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>Julio 2015</w:t>
      </w:r>
      <w:r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 xml:space="preserve"> | Actividades: atención a clientes</w:t>
      </w:r>
      <w:r w:rsidR="00261EF6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>.</w:t>
      </w:r>
    </w:p>
    <w:p w:rsidR="009B1C8C" w:rsidRDefault="009B1C8C" w:rsidP="009B1C8C">
      <w:pPr>
        <w:pStyle w:val="Prrafodelista"/>
        <w:numPr>
          <w:ilvl w:val="0"/>
          <w:numId w:val="31"/>
        </w:numPr>
        <w:jc w:val="both"/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</w:pPr>
      <w:proofErr w:type="spellStart"/>
      <w:r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>C</w:t>
      </w:r>
      <w:r w:rsidR="004E2C0F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>all</w:t>
      </w:r>
      <w:proofErr w:type="spellEnd"/>
      <w:r w:rsidR="004E2C0F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 xml:space="preserve"> City </w:t>
      </w:r>
      <w:r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>| Ejecutivo telefónico | Octubre 2012-Febrero 2014 |</w:t>
      </w:r>
    </w:p>
    <w:p w:rsidR="009A74D1" w:rsidRPr="009B1C8C" w:rsidRDefault="009B1C8C" w:rsidP="009B1C8C">
      <w:pPr>
        <w:pStyle w:val="Prrafodelista"/>
        <w:jc w:val="both"/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</w:pPr>
      <w:proofErr w:type="gramStart"/>
      <w:r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>Actividades :atención</w:t>
      </w:r>
      <w:proofErr w:type="gramEnd"/>
      <w:r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 xml:space="preserve"> a clientes y ventas para bancos</w:t>
      </w:r>
      <w:r w:rsidR="00261EF6">
        <w:rPr>
          <w:rFonts w:ascii="Segoe UI Light" w:eastAsia="Franklin Gothic Medium" w:hAnsi="Segoe UI Light" w:cs="Segoe UI Light"/>
          <w:color w:val="595959" w:themeColor="text1" w:themeTint="A6"/>
          <w:sz w:val="24"/>
          <w:szCs w:val="24"/>
        </w:rPr>
        <w:t xml:space="preserve"> .</w:t>
      </w:r>
      <w:r w:rsidR="00DD39B1" w:rsidRPr="00D01C8A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097D8B9" wp14:editId="1C6203E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12000" cy="241935"/>
                <wp:effectExtent l="0" t="0" r="0" b="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00" cy="2419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8800" w:type="dxa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A240A0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A240A0" w:rsidRDefault="00A240A0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A240A0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A240A0" w:rsidRDefault="00A240A0">
                                  <w:pPr>
                                    <w:pStyle w:val="Sinespaciad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A240A0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A240A0" w:rsidRDefault="00A240A0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240A0" w:rsidRDefault="00A240A0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97D8B9" id="Rectángulo 3" o:spid="_x0000_s1028" style="position:absolute;left:0;text-align:left;margin-left:0;margin-top:0;width:560pt;height:19.05pt;z-index:251656704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" o:allowincell="f" filled="f" stroked="f">
                <v:textbox style="mso-fit-shape-to-text:t" inset="0,0,0,0">
                  <w:txbxContent>
                    <w:tbl>
                      <w:tblPr>
                        <w:tblW w:w="28800" w:type="dxa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A240A0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A240A0" w:rsidRDefault="00A240A0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A240A0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A240A0" w:rsidRDefault="00A240A0">
                            <w:pPr>
                              <w:pStyle w:val="Sinespaciad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A240A0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A240A0" w:rsidRDefault="00A240A0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A240A0" w:rsidRDefault="00A240A0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ectPr w:rsidR="009A74D1" w:rsidRPr="009B1C8C">
      <w:headerReference w:type="first" r:id="rId11"/>
      <w:footerReference w:type="first" r:id="rId12"/>
      <w:pgSz w:w="11907" w:h="16839" w:code="1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B82" w:rsidRDefault="00486B82">
      <w:pPr>
        <w:spacing w:after="0" w:line="240" w:lineRule="auto"/>
      </w:pPr>
      <w:r>
        <w:separator/>
      </w:r>
    </w:p>
  </w:endnote>
  <w:endnote w:type="continuationSeparator" w:id="0">
    <w:p w:rsidR="00486B82" w:rsidRDefault="00486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0A0" w:rsidRDefault="00A240A0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editId="28309BC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4" name="Auto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D5B904D" id="Autoforma 24" o:spid="_x0000_s1026" style="position:absolute;margin-left:0;margin-top:0;width:561.15pt;height:742.8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YlGuQIAALw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156D47DB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5" name="Óval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A240A0" w:rsidRDefault="00A240A0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21" o:spid="_x0000_s1029" style="position:absolute;margin-left:0;margin-top:0;width:41pt;height:41pt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" o:allowincell="f" fillcolor="#d34817 [3204]" stroked="f">
              <v:textbox inset="0,0,0,0">
                <w:txbxContent>
                  <w:p w:rsidR="00A240A0" w:rsidRDefault="00A240A0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B82" w:rsidRDefault="00486B82">
      <w:pPr>
        <w:spacing w:after="0" w:line="240" w:lineRule="auto"/>
      </w:pPr>
      <w:r>
        <w:separator/>
      </w:r>
    </w:p>
  </w:footnote>
  <w:footnote w:type="continuationSeparator" w:id="0">
    <w:p w:rsidR="00486B82" w:rsidRDefault="00486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0A0" w:rsidRPr="00D01C8A" w:rsidRDefault="00A240A0" w:rsidP="00891E4B">
    <w:pPr>
      <w:pStyle w:val="Encabezado"/>
      <w:jc w:val="center"/>
      <w:rPr>
        <w:rFonts w:ascii="Segoe UI Light" w:hAnsi="Segoe UI Light" w:cs="Segoe UI Light"/>
        <w:color w:val="CC6600"/>
        <w:sz w:val="44"/>
      </w:rPr>
    </w:pPr>
    <w:r w:rsidRPr="00D01C8A">
      <w:rPr>
        <w:rFonts w:ascii="Segoe UI Light" w:hAnsi="Segoe UI Light" w:cs="Segoe UI Light"/>
        <w:noProof/>
        <w:color w:val="CC6600"/>
        <w:sz w:val="40"/>
        <w:szCs w:val="18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14FB61E" wp14:editId="4A0A85B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" name="Autoforma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885B35A" id="Autoforma 10" o:spid="_x0000_s1026" style="position:absolute;margin-left:0;margin-top:0;width:561.15pt;height:742.85pt;z-index:25165772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O7U8GS6&#10;AgAAvA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proofErr w:type="spellStart"/>
    <w:r w:rsidRPr="00D01C8A">
      <w:rPr>
        <w:rFonts w:ascii="Segoe UI Light" w:hAnsi="Segoe UI Light" w:cs="Segoe UI Light"/>
        <w:color w:val="CC6600"/>
        <w:sz w:val="40"/>
      </w:rPr>
      <w:t>Curriculum</w:t>
    </w:r>
    <w:proofErr w:type="spellEnd"/>
    <w:r w:rsidRPr="00D01C8A">
      <w:rPr>
        <w:rFonts w:ascii="Segoe UI Light" w:hAnsi="Segoe UI Light" w:cs="Segoe UI Light"/>
        <w:color w:val="CC6600"/>
        <w:sz w:val="40"/>
      </w:rPr>
      <w:t xml:space="preserve">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13761064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8FA1875"/>
    <w:multiLevelType w:val="hybridMultilevel"/>
    <w:tmpl w:val="C664880C"/>
    <w:lvl w:ilvl="0" w:tplc="080A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6" w15:restartNumberingAfterBreak="0">
    <w:nsid w:val="0BE74BE0"/>
    <w:multiLevelType w:val="hybridMultilevel"/>
    <w:tmpl w:val="0F0489B0"/>
    <w:lvl w:ilvl="0" w:tplc="080A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7" w15:restartNumberingAfterBreak="0">
    <w:nsid w:val="36E81144"/>
    <w:multiLevelType w:val="hybridMultilevel"/>
    <w:tmpl w:val="34AABB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02DC3"/>
    <w:multiLevelType w:val="hybridMultilevel"/>
    <w:tmpl w:val="8C729086"/>
    <w:lvl w:ilvl="0" w:tplc="080A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9" w15:restartNumberingAfterBreak="0">
    <w:nsid w:val="666A49BD"/>
    <w:multiLevelType w:val="hybridMultilevel"/>
    <w:tmpl w:val="1DC470EA"/>
    <w:lvl w:ilvl="0" w:tplc="080A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0" w15:restartNumberingAfterBreak="0">
    <w:nsid w:val="7DD06857"/>
    <w:multiLevelType w:val="hybridMultilevel"/>
    <w:tmpl w:val="7F1E2388"/>
    <w:lvl w:ilvl="0" w:tplc="080A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0"/>
  </w:num>
  <w:num w:numId="27">
    <w:abstractNumId w:val="8"/>
  </w:num>
  <w:num w:numId="28">
    <w:abstractNumId w:val="6"/>
  </w:num>
  <w:num w:numId="29">
    <w:abstractNumId w:val="5"/>
  </w:num>
  <w:num w:numId="30">
    <w:abstractNumId w:val="9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attachedTemplate r:id="rId1"/>
  <w:styleLockQFSet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B53"/>
    <w:rsid w:val="001244CB"/>
    <w:rsid w:val="0019269B"/>
    <w:rsid w:val="00261EF6"/>
    <w:rsid w:val="00283F90"/>
    <w:rsid w:val="002E4457"/>
    <w:rsid w:val="0032655B"/>
    <w:rsid w:val="00457E7B"/>
    <w:rsid w:val="00486B82"/>
    <w:rsid w:val="004E2C0F"/>
    <w:rsid w:val="0051552E"/>
    <w:rsid w:val="00587D6F"/>
    <w:rsid w:val="005E7749"/>
    <w:rsid w:val="00607CC0"/>
    <w:rsid w:val="00720BDF"/>
    <w:rsid w:val="007D04A1"/>
    <w:rsid w:val="007D3238"/>
    <w:rsid w:val="007D51B8"/>
    <w:rsid w:val="00806891"/>
    <w:rsid w:val="00891E4B"/>
    <w:rsid w:val="008B70C8"/>
    <w:rsid w:val="00912AAE"/>
    <w:rsid w:val="00952B53"/>
    <w:rsid w:val="009A74D1"/>
    <w:rsid w:val="009B1C8C"/>
    <w:rsid w:val="00A238B6"/>
    <w:rsid w:val="00A240A0"/>
    <w:rsid w:val="00AA3625"/>
    <w:rsid w:val="00BC1AA0"/>
    <w:rsid w:val="00D01C8A"/>
    <w:rsid w:val="00D165D4"/>
    <w:rsid w:val="00D45C73"/>
    <w:rsid w:val="00D45DC5"/>
    <w:rsid w:val="00D604A6"/>
    <w:rsid w:val="00DA04F0"/>
    <w:rsid w:val="00DD39B1"/>
    <w:rsid w:val="00E31FF0"/>
    <w:rsid w:val="00F7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24F26A-4408-4BD0-8F36-515AEBB8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="Times New Roman"/>
      <w:i/>
      <w:color w:val="D34817" w:themeColor="accent1"/>
      <w:spacing w:val="10"/>
      <w:szCs w:val="20"/>
    </w:rPr>
  </w:style>
  <w:style w:type="paragraph" w:styleId="Puesto">
    <w:name w:val="Title"/>
    <w:basedOn w:val="Normal"/>
    <w:link w:val="PuestoCar"/>
    <w:uiPriority w:val="1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/>
      <w:sz w:val="28"/>
      <w:szCs w:val="28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customStyle="1" w:styleId="Referenciaintensa1">
    <w:name w:val="Referencia intensa1"/>
    <w:basedOn w:val="Normal"/>
    <w:link w:val="Carcterdereferenciaintensa"/>
    <w:uiPriority w:val="32"/>
    <w:qFormat/>
    <w:rPr>
      <w:b/>
      <w:color w:val="9D3511" w:themeColor="accent1" w:themeShade="BF"/>
      <w:u w:val="single"/>
    </w:rPr>
  </w:style>
  <w:style w:type="character" w:customStyle="1" w:styleId="Carcterdereferenciaintensa">
    <w:name w:val="Carácter de referencia intensa"/>
    <w:basedOn w:val="Fuentedeprrafopredeter"/>
    <w:link w:val="Referenciaintensa1"/>
    <w:uiPriority w:val="32"/>
    <w:rPr>
      <w:rFonts w:cs="Times New Roman"/>
      <w:b/>
      <w:color w:val="9D3511" w:themeColor="accent1" w:themeShade="BF"/>
      <w:szCs w:val="20"/>
      <w:u w:val="single"/>
    </w:rPr>
  </w:style>
  <w:style w:type="paragraph" w:customStyle="1" w:styleId="Referenciasutil1">
    <w:name w:val="Referencia sutil1"/>
    <w:basedOn w:val="Normal"/>
    <w:link w:val="Carcterdereferenciasutil"/>
    <w:uiPriority w:val="31"/>
    <w:qFormat/>
    <w:rPr>
      <w:u w:val="single"/>
    </w:rPr>
  </w:style>
  <w:style w:type="character" w:customStyle="1" w:styleId="Carcterdereferenciasutil">
    <w:name w:val="Carácter de referencia sutil"/>
    <w:basedOn w:val="Fuentedeprrafopredeter"/>
    <w:link w:val="Referenciasutil1"/>
    <w:uiPriority w:val="31"/>
    <w:rPr>
      <w:rFonts w:cs="Times New Roman"/>
      <w:color w:val="737373" w:themeColor="text1" w:themeTint="8C"/>
      <w:szCs w:val="20"/>
      <w:u w:val="single"/>
    </w:rPr>
  </w:style>
  <w:style w:type="paragraph" w:customStyle="1" w:styleId="Ttulodelibro1">
    <w:name w:val="Título de libro1"/>
    <w:basedOn w:val="Normal"/>
    <w:link w:val="Carcterdettulodelibro"/>
    <w:uiPriority w:val="33"/>
    <w:semiHidden/>
    <w:unhideWhenUsed/>
    <w:qFormat/>
    <w:rPr>
      <w:rFonts w:asciiTheme="majorHAnsi" w:hAnsiTheme="majorHAnsi"/>
      <w:b/>
      <w:i/>
      <w:color w:val="855D5D" w:themeColor="accent6"/>
    </w:rPr>
  </w:style>
  <w:style w:type="character" w:customStyle="1" w:styleId="Carcterdettulodelibro">
    <w:name w:val="Carácter de título de libro"/>
    <w:basedOn w:val="Fuentedeprrafopredeter"/>
    <w:link w:val="Ttulodelibro1"/>
    <w:uiPriority w:val="33"/>
    <w:semiHidden/>
    <w:rPr>
      <w:rFonts w:asciiTheme="majorHAnsi" w:hAnsiTheme="majorHAnsi" w:cs="Times New Roman"/>
      <w:b/>
      <w:i/>
      <w:color w:val="855D5D" w:themeColor="accent6"/>
      <w:szCs w:val="20"/>
    </w:rPr>
  </w:style>
  <w:style w:type="paragraph" w:customStyle="1" w:styleId="nfasisintenso1">
    <w:name w:val="Énfasis intenso1"/>
    <w:basedOn w:val="Normal"/>
    <w:link w:val="Carcterdenfasisintenso"/>
    <w:uiPriority w:val="21"/>
    <w:qFormat/>
    <w:rPr>
      <w:b/>
      <w:i/>
      <w:color w:val="7B6A4D" w:themeColor="accent3" w:themeShade="BF"/>
    </w:rPr>
  </w:style>
  <w:style w:type="character" w:customStyle="1" w:styleId="Carcterdenfasisintenso">
    <w:name w:val="Carácter de énfasis intenso"/>
    <w:basedOn w:val="Fuentedeprrafopredeter"/>
    <w:link w:val="nfasisintenso1"/>
    <w:uiPriority w:val="21"/>
    <w:rPr>
      <w:rFonts w:cs="Times New Roman"/>
      <w:b/>
      <w:i/>
      <w:color w:val="7B6A4D" w:themeColor="accent3" w:themeShade="BF"/>
      <w:szCs w:val="20"/>
    </w:rPr>
  </w:style>
  <w:style w:type="paragraph" w:customStyle="1" w:styleId="nfasissutil1">
    <w:name w:val="Énfasis sutil1"/>
    <w:basedOn w:val="Normal"/>
    <w:link w:val="Carcterdenfasissutil"/>
    <w:uiPriority w:val="19"/>
    <w:qFormat/>
    <w:rPr>
      <w:i/>
    </w:rPr>
  </w:style>
  <w:style w:type="character" w:customStyle="1" w:styleId="Carcterdenfasissutil">
    <w:name w:val="Carácter de énfasis sutil"/>
    <w:basedOn w:val="Fuentedeprrafopredeter"/>
    <w:link w:val="nfasissutil1"/>
    <w:uiPriority w:val="19"/>
    <w:rPr>
      <w:rFonts w:cs="Times New Roman"/>
      <w:i/>
      <w:color w:val="737373" w:themeColor="text1" w:themeTint="8C"/>
      <w:szCs w:val="2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paragraph" w:styleId="Citadestacada">
    <w:name w:val="Intense Quote"/>
    <w:basedOn w:val="Normal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aconcuadrcula">
    <w:name w:val="Table Grid"/>
    <w:basedOn w:val="Tablanormal"/>
    <w:uiPriority w:val="1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Textodebloque">
    <w:name w:val="Block Text"/>
    <w:aliases w:val="Bloquear cita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paragraph" w:styleId="Listaconvietas">
    <w:name w:val="List Bullet"/>
    <w:basedOn w:val="Normal"/>
    <w:uiPriority w:val="36"/>
    <w:unhideWhenUsed/>
    <w:qFormat/>
    <w:pPr>
      <w:numPr>
        <w:numId w:val="2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2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2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2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25"/>
      </w:numPr>
      <w:spacing w:after="0"/>
    </w:p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Hipervnculo">
    <w:name w:val="Hyperlink"/>
    <w:basedOn w:val="Fuentedeprrafopredeter"/>
    <w:uiPriority w:val="99"/>
    <w:unhideWhenUsed/>
    <w:rPr>
      <w:color w:val="CC9900" w:themeColor="hyperlink"/>
      <w:u w:val="single"/>
    </w:rPr>
  </w:style>
  <w:style w:type="paragraph" w:customStyle="1" w:styleId="Nombre">
    <w:name w:val="Nombre"/>
    <w:basedOn w:val="Normal"/>
    <w:qFormat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Subseccin">
    <w:name w:val="Subsecció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customStyle="1" w:styleId="Textodesubseccin">
    <w:name w:val="Texto de subsección"/>
    <w:basedOn w:val="Normal"/>
    <w:qFormat/>
    <w:pPr>
      <w:spacing w:before="120"/>
      <w:contextualSpacing/>
    </w:pPr>
  </w:style>
  <w:style w:type="paragraph" w:customStyle="1" w:styleId="Fechadesubseccin">
    <w:name w:val="Fecha de subsecció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24"/>
    </w:rPr>
  </w:style>
  <w:style w:type="paragraph" w:customStyle="1" w:styleId="Seccin">
    <w:name w:val="Sección"/>
    <w:basedOn w:val="Normal"/>
    <w:next w:val="Normal"/>
    <w:qFormat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Textogris">
    <w:name w:val="Texto gris"/>
    <w:basedOn w:val="Sinespaciado"/>
    <w:unhideWhenUsed/>
    <w:qFormat/>
    <w:rPr>
      <w:rFonts w:asciiTheme="majorHAnsi" w:hAnsiTheme="majorHAnsi"/>
      <w:sz w:val="20"/>
    </w:rPr>
  </w:style>
  <w:style w:type="character" w:customStyle="1" w:styleId="CarcterFechaSubseccin">
    <w:name w:val="CarácterFechaSubsección"/>
    <w:basedOn w:val="Fuentedeprrafopredeter"/>
    <w:uiPriority w:val="99"/>
    <w:unhideWhenUsed/>
  </w:style>
  <w:style w:type="paragraph" w:styleId="Prrafodelista">
    <w:name w:val="List Paragraph"/>
    <w:basedOn w:val="Normal"/>
    <w:uiPriority w:val="6"/>
    <w:qFormat/>
    <w:rsid w:val="00952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5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ysa.rizo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sa\AppData\Roaming\Microsoft\Plantillas\Curr&#237;culum%20vitae%20(tema%20Equidad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096690C81E14919AC16C1CDD6A64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CC24D-F504-41C0-A19B-2374D59E536E}"/>
      </w:docPartPr>
      <w:docPartBody>
        <w:p w:rsidR="003E5925" w:rsidRDefault="0005707C" w:rsidP="0005707C">
          <w:pPr>
            <w:pStyle w:val="6096690C81E14919AC16C1CDD6A640B7"/>
          </w:pPr>
          <w:r>
            <w:rPr>
              <w:lang w:val="es-ES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D2"/>
    <w:rsid w:val="0005707C"/>
    <w:rsid w:val="001A1A6B"/>
    <w:rsid w:val="003E5925"/>
    <w:rsid w:val="004610E5"/>
    <w:rsid w:val="005F470C"/>
    <w:rsid w:val="006A01EF"/>
    <w:rsid w:val="008946A8"/>
    <w:rsid w:val="009B1448"/>
    <w:rsid w:val="00B16CD2"/>
    <w:rsid w:val="00F6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sid w:val="0005707C"/>
    <w:rPr>
      <w:color w:val="808080"/>
    </w:rPr>
  </w:style>
  <w:style w:type="paragraph" w:customStyle="1" w:styleId="CE1983CEED6F41778302E2E53DE0A35D">
    <w:name w:val="CE1983CEED6F41778302E2E53DE0A35D"/>
  </w:style>
  <w:style w:type="paragraph" w:customStyle="1" w:styleId="9E6FA6A57DB54D379D20A95AEDE1545E">
    <w:name w:val="9E6FA6A57DB54D379D20A95AEDE1545E"/>
  </w:style>
  <w:style w:type="paragraph" w:customStyle="1" w:styleId="C66DA6DF43CE4734A7FEDC510A3290AD">
    <w:name w:val="C66DA6DF43CE4734A7FEDC510A3290AD"/>
  </w:style>
  <w:style w:type="paragraph" w:customStyle="1" w:styleId="7B146B78EF2C447AA5E9EA4BC27882FB">
    <w:name w:val="7B146B78EF2C447AA5E9EA4BC27882FB"/>
  </w:style>
  <w:style w:type="paragraph" w:customStyle="1" w:styleId="83E4CD70C68444EFA92747DBAD48609D">
    <w:name w:val="83E4CD70C68444EFA92747DBAD48609D"/>
  </w:style>
  <w:style w:type="paragraph" w:customStyle="1" w:styleId="DB16D8811BB8497CBF33428FD222F9F1">
    <w:name w:val="DB16D8811BB8497CBF33428FD222F9F1"/>
  </w:style>
  <w:style w:type="paragraph" w:customStyle="1" w:styleId="F797D287F7A54D489FD32EF73E621004">
    <w:name w:val="F797D287F7A54D489FD32EF73E621004"/>
  </w:style>
  <w:style w:type="paragraph" w:customStyle="1" w:styleId="F8AFE3D4D714487686BE6A703E2EBCD5">
    <w:name w:val="F8AFE3D4D714487686BE6A703E2EBCD5"/>
  </w:style>
  <w:style w:type="paragraph" w:customStyle="1" w:styleId="3D7C42987CE24ACCAD5294EE65272130">
    <w:name w:val="3D7C42987CE24ACCAD5294EE65272130"/>
  </w:style>
  <w:style w:type="paragraph" w:customStyle="1" w:styleId="4F2F01E282374ADDB4282E3D8EFE496F">
    <w:name w:val="4F2F01E282374ADDB4282E3D8EFE496F"/>
  </w:style>
  <w:style w:type="paragraph" w:customStyle="1" w:styleId="B0487E8B11B2432E8A435037E2E0ADC9">
    <w:name w:val="B0487E8B11B2432E8A435037E2E0ADC9"/>
  </w:style>
  <w:style w:type="paragraph" w:customStyle="1" w:styleId="F8506342672D4F03BA9ACB6F799E0187">
    <w:name w:val="F8506342672D4F03BA9ACB6F799E0187"/>
  </w:style>
  <w:style w:type="paragraph" w:customStyle="1" w:styleId="78591F0E6AFD43B0AAB5CFD223688C96">
    <w:name w:val="78591F0E6AFD43B0AAB5CFD223688C96"/>
  </w:style>
  <w:style w:type="paragraph" w:customStyle="1" w:styleId="55FFD6ED8E824F7F81A8F0A73CF1C75C">
    <w:name w:val="55FFD6ED8E824F7F81A8F0A73CF1C75C"/>
  </w:style>
  <w:style w:type="paragraph" w:customStyle="1" w:styleId="A4F743F253E841B79A1C770955F1E356">
    <w:name w:val="A4F743F253E841B79A1C770955F1E356"/>
  </w:style>
  <w:style w:type="paragraph" w:customStyle="1" w:styleId="39A175CB382949EA9E486BE6EB0ADFB1">
    <w:name w:val="39A175CB382949EA9E486BE6EB0ADFB1"/>
  </w:style>
  <w:style w:type="paragraph" w:customStyle="1" w:styleId="39EC3A95AB7B43C1A6400EDA635389C3">
    <w:name w:val="39EC3A95AB7B43C1A6400EDA635389C3"/>
  </w:style>
  <w:style w:type="paragraph" w:customStyle="1" w:styleId="AD730E5F526A4BA29875B4F904B910CF">
    <w:name w:val="AD730E5F526A4BA29875B4F904B910CF"/>
    <w:rsid w:val="0005707C"/>
  </w:style>
  <w:style w:type="paragraph" w:customStyle="1" w:styleId="03715F7D2ED540F48E2FA9A861D7766D">
    <w:name w:val="03715F7D2ED540F48E2FA9A861D7766D"/>
    <w:rsid w:val="0005707C"/>
  </w:style>
  <w:style w:type="paragraph" w:customStyle="1" w:styleId="6096690C81E14919AC16C1CDD6A640B7">
    <w:name w:val="6096690C81E14919AC16C1CDD6A640B7"/>
    <w:rsid w:val="000570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B37D945-1029-4BF9-BA0F-5890B8235FB5}">
  <ds:schemaRefs>
    <ds:schemaRef ds:uri="http://schemas.microsoft.com/office/word/2004/10/bibliography"/>
  </ds:schemaRefs>
</ds:datastoreItem>
</file>

<file path=customXml/itemProps2.xml><?xml version="1.0" encoding="utf-8"?>
<ds:datastoreItem xmlns:ds="http://schemas.openxmlformats.org/officeDocument/2006/customXml" ds:itemID="{8EF5A262-B072-485F-80EC-EF7537D25F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9038E0-F319-4113-A862-842917B88F06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vitae (tema Equidad)</Template>
  <TotalTime>898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[Enter Document Title]</vt:lpstr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Isaura Lisseth Rizo Ríos</dc:creator>
  <cp:keywords/>
  <cp:lastModifiedBy>Ysa Rizo</cp:lastModifiedBy>
  <cp:revision>8</cp:revision>
  <cp:lastPrinted>2017-06-12T23:36:00Z</cp:lastPrinted>
  <dcterms:created xsi:type="dcterms:W3CDTF">2017-03-03T04:08:00Z</dcterms:created>
  <dcterms:modified xsi:type="dcterms:W3CDTF">2017-06-14T00:14:00Z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TC017730659991</vt:lpwstr>
  </property>
</Properties>
</file>